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BBBE" w14:textId="77777777" w:rsidR="004D2977" w:rsidRPr="00531A11" w:rsidRDefault="004D2977" w:rsidP="00531A11"/>
    <w:p>
      <w:pPr>
        <w:spacing w:before="240"/>
      </w:pPr>
      <w:r>
        <w:rPr>
          <w:rFonts w:ascii="Gill Sans MT" w:hAnsi="Gill Sans MT"/>
          <w:b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587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58738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Retorno Acumulado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9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9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Evolução do Patrimônio Líquido (PL)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1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Volatilidade Anualizada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175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7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Drawdown Histórico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056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05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Mensal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Anual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UF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Distribuição por CAPAG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9172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917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 w14:paraId="3E9BEB1E" w14:textId="75AF6428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 w14:paraId="7E97AED1" w14:textId="36AE232C" w:rsidR="0003454C" w:rsidRDefault="002E391B" w:rsidP="00BC345A">
          <w:pPr>
            <w:pStyle w:val="Header"/>
            <w:spacing w:before="0"/>
            <w:jc w:val="right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